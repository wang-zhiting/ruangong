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pStyle w:val="12"/>
        <w:widowControl w:val="0"/>
        <w:spacing w:after="120" w:line="360" w:lineRule="auto"/>
        <w:jc w:val="center"/>
        <w:rPr>
          <w:rFonts w:hint="eastAsia" w:ascii="宋体" w:hAnsi="宋体"/>
          <w:b/>
          <w:iCs/>
          <w:sz w:val="52"/>
          <w:szCs w:val="52"/>
          <w:lang w:eastAsia="zh-CN"/>
        </w:rPr>
      </w:pPr>
      <w:r>
        <w:rPr>
          <w:rFonts w:hint="eastAsia" w:ascii="宋体" w:hAnsi="宋体"/>
          <w:b/>
          <w:iCs/>
          <w:sz w:val="52"/>
          <w:szCs w:val="52"/>
          <w:lang w:eastAsia="zh-CN"/>
        </w:rPr>
        <w:t>十二因缘图书互借馆</w:t>
      </w:r>
    </w:p>
    <w:p>
      <w:pPr>
        <w:pStyle w:val="12"/>
        <w:widowControl w:val="0"/>
        <w:spacing w:after="120" w:line="360" w:lineRule="auto"/>
        <w:jc w:val="center"/>
        <w:rPr>
          <w:rFonts w:hint="eastAsia" w:ascii="宋体" w:hAnsi="宋体"/>
          <w:b/>
          <w:bCs/>
          <w:sz w:val="52"/>
          <w:szCs w:val="52"/>
          <w:lang w:eastAsia="zh-CN"/>
        </w:rPr>
      </w:pPr>
      <w:r>
        <w:rPr>
          <w:rFonts w:hint="eastAsia" w:ascii="宋体" w:hAnsi="宋体"/>
          <w:b/>
          <w:bCs/>
          <w:sz w:val="52"/>
          <w:szCs w:val="52"/>
          <w:lang w:eastAsia="zh-CN"/>
        </w:rPr>
        <w:t>会议纪要</w:t>
      </w:r>
    </w:p>
    <w:p>
      <w:pPr>
        <w:pStyle w:val="12"/>
        <w:widowControl w:val="0"/>
        <w:spacing w:after="120" w:line="360" w:lineRule="auto"/>
        <w:jc w:val="center"/>
      </w:pPr>
      <w:r>
        <w:drawing>
          <wp:inline distT="0" distB="0" distL="114300" distR="114300">
            <wp:extent cx="2890520" cy="28905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spacing w:after="120" w:line="360" w:lineRule="auto"/>
        <w:jc w:val="center"/>
        <w:rPr>
          <w:rFonts w:hint="eastAsia" w:ascii="宋体" w:hAnsi="宋体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lang w:eastAsia="zh-CN"/>
        </w:rPr>
        <w:t>软工第十二小组</w:t>
      </w:r>
    </w:p>
    <w:p>
      <w:pPr>
        <w:spacing w:line="360" w:lineRule="auto"/>
        <w:rPr>
          <w:rFonts w:hint="eastAsia" w:ascii="宋体" w:hAnsi="宋体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会议时间：2021年1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月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19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日20:30-21:30</w:t>
            </w:r>
          </w:p>
        </w:tc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会议地点：求真1-415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参会人员：汪芷汀、黄雨昊、陈逸浩</w:t>
            </w:r>
          </w:p>
        </w:tc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陈逸浩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检讨与会议内容概述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5" w:hRule="atLeast"/>
        </w:trPr>
        <w:tc>
          <w:tcPr>
            <w:tcW w:w="8856" w:type="dxa"/>
            <w:shd w:val="clear" w:color="auto" w:fill="auto"/>
            <w:noWrap w:val="0"/>
            <w:vAlign w:val="top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检讨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之前一周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工作的不足。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实际操作时才发现许多构想的工作难以实现或需要大量</w:t>
            </w:r>
          </w:p>
          <w:p>
            <w:pPr>
              <w:pStyle w:val="2"/>
              <w:numPr>
                <w:numId w:val="0"/>
              </w:numPr>
              <w:spacing w:after="0" w:line="400" w:lineRule="exact"/>
              <w:ind w:leftChars="0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时间学习操作，导致项目进度遭到拖延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沟通效率不高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准备不够充分，域名和服务器的问题未得到解决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测试工作进展缓慢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部分内容出现了意料外的错误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讨论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了解决问题的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方案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根据老师课上的建议研究可行的域名和服务器架构方案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ind w:left="720" w:leftChars="0" w:hanging="720" w:firstLineChars="0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加紧完成文本文档的更新。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ind w:left="720" w:leftChars="0" w:hanging="720" w:firstLineChars="0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讨论具体的测试方案</w:t>
            </w:r>
          </w:p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3.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对组员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本周的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工作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进行了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评价。综合每人评分取平均值，结果如下：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汪芷汀：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陈逸浩：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黄雨昊：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讨论了之后一周的工作内容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7" w:hRule="atLeast"/>
        </w:trPr>
        <w:tc>
          <w:tcPr>
            <w:tcW w:w="8856" w:type="dxa"/>
            <w:shd w:val="clear" w:color="auto" w:fill="auto"/>
            <w:noWrap w:val="0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1.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分析、评定了本周的工作质量和内容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2.对服务器内存和配置进行讨论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3.讨论了部署问题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待办事项与计划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0" w:hRule="atLeast"/>
        </w:trPr>
        <w:tc>
          <w:tcPr>
            <w:tcW w:w="8856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下阶段任务分配如下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汪芷汀：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文档更新，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陈逸浩：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项目总结报告，文档修改，测试补充，</w:t>
            </w:r>
            <w:bookmarkStart w:id="0" w:name="_GoBack"/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会议纪要</w:t>
            </w:r>
            <w:bookmarkEnd w:id="0"/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黄雨昊：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总评PPT，项目部署，文档修改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6B2427"/>
    <w:multiLevelType w:val="singleLevel"/>
    <w:tmpl w:val="C46B2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591ED6"/>
    <w:multiLevelType w:val="multilevel"/>
    <w:tmpl w:val="37591ED6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E41C03"/>
    <w:multiLevelType w:val="multilevel"/>
    <w:tmpl w:val="69E41C03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202842"/>
    <w:multiLevelType w:val="multilevel"/>
    <w:tmpl w:val="6D202842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42E10"/>
    <w:rsid w:val="00084BA4"/>
    <w:rsid w:val="00160AD1"/>
    <w:rsid w:val="00223C24"/>
    <w:rsid w:val="00241B80"/>
    <w:rsid w:val="00622B0F"/>
    <w:rsid w:val="006D660E"/>
    <w:rsid w:val="00806297"/>
    <w:rsid w:val="00863E4A"/>
    <w:rsid w:val="008B733B"/>
    <w:rsid w:val="008E3D3B"/>
    <w:rsid w:val="00904ACF"/>
    <w:rsid w:val="00AB107C"/>
    <w:rsid w:val="00C13CA7"/>
    <w:rsid w:val="00C26259"/>
    <w:rsid w:val="00C33147"/>
    <w:rsid w:val="00E84C93"/>
    <w:rsid w:val="00F92098"/>
    <w:rsid w:val="03BE1050"/>
    <w:rsid w:val="06AA2E58"/>
    <w:rsid w:val="0DF703C0"/>
    <w:rsid w:val="10880732"/>
    <w:rsid w:val="117F2A4E"/>
    <w:rsid w:val="128C481A"/>
    <w:rsid w:val="19B15618"/>
    <w:rsid w:val="1ED70EF0"/>
    <w:rsid w:val="1F361E4B"/>
    <w:rsid w:val="1FE26790"/>
    <w:rsid w:val="20275928"/>
    <w:rsid w:val="20FE4DC1"/>
    <w:rsid w:val="23790061"/>
    <w:rsid w:val="2C1B3595"/>
    <w:rsid w:val="31515433"/>
    <w:rsid w:val="34E746F6"/>
    <w:rsid w:val="35915F2F"/>
    <w:rsid w:val="38EA0B4F"/>
    <w:rsid w:val="39E42E10"/>
    <w:rsid w:val="3A9E4684"/>
    <w:rsid w:val="3D7E6152"/>
    <w:rsid w:val="3F9A21EB"/>
    <w:rsid w:val="43A02959"/>
    <w:rsid w:val="47612B34"/>
    <w:rsid w:val="482B6A1C"/>
    <w:rsid w:val="5B5D7092"/>
    <w:rsid w:val="610D059B"/>
    <w:rsid w:val="69C1707A"/>
    <w:rsid w:val="761603EB"/>
    <w:rsid w:val="76C34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正文文本 字符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10">
    <w:name w:val="页脚 字符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1">
    <w:name w:val="页眉 字符"/>
    <w:link w:val="4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paragraph" w:customStyle="1" w:styleId="12">
    <w:name w:val="Normal0"/>
    <w:uiPriority w:val="0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f814917c-8d03-4534-8085-bf4ff37c9e56\&#20250;&#35758;&#32426;&#35201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会议纪要.docx</Template>
  <Pages>3</Pages>
  <Words>73</Words>
  <Characters>422</Characters>
  <Lines>3</Lines>
  <Paragraphs>1</Paragraphs>
  <TotalTime>1</TotalTime>
  <ScaleCrop>false</ScaleCrop>
  <LinksUpToDate>false</LinksUpToDate>
  <CharactersWithSpaces>494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2021-10-19T10:51:00Z</dcterms:created>
  <dc:creator>风格浩</dc:creator>
  <cp:lastModifiedBy>风格浩</cp:lastModifiedBy>
  <dcterms:modified xsi:type="dcterms:W3CDTF">2021-12-22T04:52:28Z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v1.0_mb_CmzG5DHtRBgELMnayRxeOg==</vt:lpwstr>
  </property>
  <property fmtid="{D5CDD505-2E9C-101B-9397-08002B2CF9AE}" pid="4" name="ICV">
    <vt:lpwstr>B4F52045097E45A4B6DA03258AD94CFE</vt:lpwstr>
  </property>
</Properties>
</file>