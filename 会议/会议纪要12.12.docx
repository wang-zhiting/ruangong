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949B" w14:textId="77777777" w:rsidR="00E750E3" w:rsidRDefault="00E750E3">
      <w:pPr>
        <w:spacing w:line="360" w:lineRule="auto"/>
        <w:rPr>
          <w:rFonts w:ascii="宋体" w:hAnsi="宋体"/>
        </w:rPr>
      </w:pPr>
    </w:p>
    <w:p w14:paraId="3004DEAB" w14:textId="77777777" w:rsidR="00E750E3" w:rsidRDefault="00E750E3">
      <w:pPr>
        <w:spacing w:line="360" w:lineRule="auto"/>
        <w:rPr>
          <w:rFonts w:ascii="宋体" w:hAnsi="宋体"/>
        </w:rPr>
      </w:pPr>
    </w:p>
    <w:p w14:paraId="45DF103A" w14:textId="77777777" w:rsidR="00E750E3" w:rsidRDefault="00291CFC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iCs/>
          <w:sz w:val="52"/>
          <w:szCs w:val="52"/>
          <w:lang w:eastAsia="zh-CN"/>
        </w:rPr>
      </w:pPr>
      <w:r>
        <w:rPr>
          <w:rFonts w:ascii="宋体" w:hAnsi="宋体" w:hint="eastAsia"/>
          <w:b/>
          <w:iCs/>
          <w:sz w:val="52"/>
          <w:szCs w:val="52"/>
          <w:lang w:eastAsia="zh-CN"/>
        </w:rPr>
        <w:t>十二因缘图书互借馆</w:t>
      </w:r>
    </w:p>
    <w:p w14:paraId="197E4D33" w14:textId="77777777" w:rsidR="00E750E3" w:rsidRDefault="00291CFC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ascii="宋体" w:hAnsi="宋体" w:hint="eastAsia"/>
          <w:b/>
          <w:bCs/>
          <w:sz w:val="52"/>
          <w:szCs w:val="52"/>
          <w:lang w:eastAsia="zh-CN"/>
        </w:rPr>
        <w:t>会议纪要</w:t>
      </w:r>
    </w:p>
    <w:p w14:paraId="1D6465FC" w14:textId="77777777" w:rsidR="00E750E3" w:rsidRDefault="00192B44">
      <w:pPr>
        <w:pStyle w:val="Normal0"/>
        <w:widowControl w:val="0"/>
        <w:spacing w:after="120" w:line="360" w:lineRule="auto"/>
        <w:jc w:val="center"/>
      </w:pPr>
      <w:r>
        <w:pict w14:anchorId="728E6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27.25pt;height:227.25pt;mso-wrap-style:square;mso-position-horizontal-relative:page;mso-position-vertical-relative:page">
            <v:fill o:detectmouseclick="t"/>
            <v:imagedata r:id="rId7" o:title=""/>
          </v:shape>
        </w:pict>
      </w:r>
    </w:p>
    <w:p w14:paraId="2FA940D3" w14:textId="77777777" w:rsidR="00E750E3" w:rsidRDefault="00291CFC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proofErr w:type="gramStart"/>
      <w:r>
        <w:rPr>
          <w:rFonts w:hint="eastAsia"/>
          <w:b/>
          <w:bCs/>
          <w:lang w:eastAsia="zh-CN"/>
        </w:rPr>
        <w:t>软工第十二</w:t>
      </w:r>
      <w:proofErr w:type="gramEnd"/>
      <w:r>
        <w:rPr>
          <w:rFonts w:hint="eastAsia"/>
          <w:b/>
          <w:bCs/>
          <w:lang w:eastAsia="zh-CN"/>
        </w:rPr>
        <w:t>小组</w:t>
      </w:r>
    </w:p>
    <w:p w14:paraId="0B28B50C" w14:textId="77777777" w:rsidR="00E750E3" w:rsidRDefault="00E750E3">
      <w:pPr>
        <w:spacing w:line="360" w:lineRule="auto"/>
        <w:rPr>
          <w:rFonts w:ascii="宋体" w:hAnsi="宋体"/>
        </w:rPr>
      </w:pPr>
    </w:p>
    <w:p w14:paraId="33B65165" w14:textId="77777777" w:rsidR="00E750E3" w:rsidRDefault="00E750E3">
      <w:pPr>
        <w:pStyle w:val="a3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p w14:paraId="745D66D5" w14:textId="77777777" w:rsidR="00E750E3" w:rsidRDefault="00E750E3">
      <w:pPr>
        <w:pStyle w:val="a3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p w14:paraId="3E3EDCBC" w14:textId="77777777" w:rsidR="00E750E3" w:rsidRDefault="00E750E3">
      <w:pPr>
        <w:pStyle w:val="a3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E750E3" w14:paraId="58FBB93A" w14:textId="77777777">
        <w:tc>
          <w:tcPr>
            <w:tcW w:w="4428" w:type="dxa"/>
          </w:tcPr>
          <w:p w14:paraId="0CA6ECBF" w14:textId="30101CD7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会议时间：2021年12月</w:t>
            </w:r>
            <w:r w:rsidR="00415F9B">
              <w:rPr>
                <w:rFonts w:ascii="微软雅黑" w:eastAsia="微软雅黑" w:hAnsi="微软雅黑" w:cs="微软雅黑"/>
                <w:sz w:val="32"/>
                <w:szCs w:val="32"/>
              </w:rPr>
              <w:t>12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</w:tcPr>
          <w:p w14:paraId="7AD503B2" w14:textId="77777777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会议地点：求真1-415</w:t>
            </w:r>
          </w:p>
        </w:tc>
      </w:tr>
      <w:tr w:rsidR="00E750E3" w14:paraId="36096C09" w14:textId="77777777">
        <w:tc>
          <w:tcPr>
            <w:tcW w:w="4428" w:type="dxa"/>
          </w:tcPr>
          <w:p w14:paraId="4BFDBFC2" w14:textId="77777777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</w:tcPr>
          <w:p w14:paraId="60B25F93" w14:textId="451EE947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记录人员：</w:t>
            </w:r>
            <w:r w:rsidR="00415F9B"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</w:t>
            </w:r>
          </w:p>
        </w:tc>
      </w:tr>
    </w:tbl>
    <w:p w14:paraId="228262BF" w14:textId="77777777" w:rsidR="00E750E3" w:rsidRDefault="00E750E3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750E3" w14:paraId="18C735E7" w14:textId="77777777">
        <w:tc>
          <w:tcPr>
            <w:tcW w:w="8856" w:type="dxa"/>
            <w:shd w:val="clear" w:color="auto" w:fill="BDD6EE"/>
          </w:tcPr>
          <w:p w14:paraId="7F130C2E" w14:textId="77777777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检讨与会议内容概述</w:t>
            </w:r>
          </w:p>
        </w:tc>
      </w:tr>
      <w:tr w:rsidR="00E750E3" w14:paraId="40316EBC" w14:textId="77777777">
        <w:trPr>
          <w:trHeight w:val="1945"/>
        </w:trPr>
        <w:tc>
          <w:tcPr>
            <w:tcW w:w="8856" w:type="dxa"/>
          </w:tcPr>
          <w:p w14:paraId="2D6B95B1" w14:textId="77777777" w:rsidR="00E750E3" w:rsidRDefault="00291CFC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检讨了本周一些工作的不足。</w:t>
            </w:r>
          </w:p>
          <w:p w14:paraId="135A78AD" w14:textId="77777777" w:rsidR="00E750E3" w:rsidRDefault="00291CFC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本周项目的推进依然艰难而缓慢，好在基础框架已经基本完成，即将有一个可预估的跃进。</w:t>
            </w:r>
          </w:p>
          <w:p w14:paraId="10D4425E" w14:textId="458CCC97" w:rsidR="00E750E3" w:rsidRDefault="00291CFC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服务器的</w:t>
            </w:r>
            <w:r w:rsidR="005F2BF7">
              <w:rPr>
                <w:rFonts w:ascii="微软雅黑" w:eastAsia="微软雅黑" w:hAnsi="微软雅黑" w:cs="微软雅黑" w:hint="eastAsia"/>
                <w:sz w:val="32"/>
                <w:szCs w:val="32"/>
              </w:rPr>
              <w:t>配置依然遇到阻碍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。</w:t>
            </w:r>
          </w:p>
          <w:p w14:paraId="3A02C87F" w14:textId="537C637E" w:rsidR="00E750E3" w:rsidRDefault="00291CFC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项目更新不及时</w:t>
            </w:r>
          </w:p>
          <w:p w14:paraId="6601C950" w14:textId="1D176B6C" w:rsidR="005F2BF7" w:rsidRDefault="005F2BF7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测试没有做完</w:t>
            </w:r>
          </w:p>
          <w:p w14:paraId="17D27A65" w14:textId="77777777" w:rsidR="00E750E3" w:rsidRDefault="00291CFC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讨论了接下来的工作计划</w:t>
            </w:r>
          </w:p>
          <w:p w14:paraId="398660EA" w14:textId="2FD4A184" w:rsidR="0012266C" w:rsidRDefault="0012266C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继续对项目进行部署</w:t>
            </w:r>
          </w:p>
          <w:p w14:paraId="34506AE8" w14:textId="43514512" w:rsidR="00E750E3" w:rsidRDefault="0012266C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完善网站的一些细节问题，如提示框</w:t>
            </w:r>
          </w:p>
          <w:p w14:paraId="0C221350" w14:textId="3E0F4AE4" w:rsidR="00E750E3" w:rsidRDefault="00291CFC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继续</w:t>
            </w:r>
            <w:r w:rsidR="00AF5143">
              <w:rPr>
                <w:rFonts w:ascii="微软雅黑" w:eastAsia="微软雅黑" w:hAnsi="微软雅黑" w:cs="微软雅黑" w:hint="eastAsia"/>
                <w:sz w:val="32"/>
                <w:szCs w:val="32"/>
              </w:rPr>
              <w:t>学习前端相关知识并优化页面</w:t>
            </w:r>
          </w:p>
          <w:p w14:paraId="124B988E" w14:textId="73393705" w:rsidR="00E750E3" w:rsidRDefault="00291CFC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继续</w:t>
            </w:r>
            <w:r w:rsidR="00674D83">
              <w:rPr>
                <w:rFonts w:ascii="微软雅黑" w:eastAsia="微软雅黑" w:hAnsi="微软雅黑" w:cs="微软雅黑" w:hint="eastAsia"/>
                <w:sz w:val="32"/>
                <w:szCs w:val="32"/>
              </w:rPr>
              <w:t>完善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网站前后端的</w:t>
            </w:r>
            <w:r w:rsidR="00354E65">
              <w:rPr>
                <w:rFonts w:ascii="微软雅黑" w:eastAsia="微软雅黑" w:hAnsi="微软雅黑" w:cs="微软雅黑" w:hint="eastAsia"/>
                <w:sz w:val="32"/>
                <w:szCs w:val="32"/>
              </w:rPr>
              <w:t>相关模块</w:t>
            </w:r>
            <w:r w:rsidR="00354E65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</w:t>
            </w:r>
          </w:p>
          <w:p w14:paraId="7928290E" w14:textId="77777777" w:rsidR="00E750E3" w:rsidRDefault="00291CFC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修订测试文档</w:t>
            </w:r>
          </w:p>
          <w:p w14:paraId="14BBFFC1" w14:textId="77777777" w:rsidR="00E750E3" w:rsidRDefault="00291CFC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对组员的工作做了一些评价。综合每人评分取平均值，结果如下：</w:t>
            </w:r>
          </w:p>
          <w:p w14:paraId="0B4F3C26" w14:textId="77777777" w:rsidR="00E750E3" w:rsidRDefault="00291CFC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汪芷汀：89</w:t>
            </w:r>
          </w:p>
          <w:p w14:paraId="79C337A5" w14:textId="77777777" w:rsidR="00E750E3" w:rsidRDefault="00291CFC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陈逸浩：86</w:t>
            </w:r>
          </w:p>
          <w:p w14:paraId="513ABDD6" w14:textId="77777777" w:rsidR="00E750E3" w:rsidRDefault="00291CFC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黄雨昊：87</w:t>
            </w:r>
          </w:p>
          <w:p w14:paraId="55918F2F" w14:textId="1F5206D5" w:rsidR="00E750E3" w:rsidRDefault="00291CFC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对上课前要完成的任务做了一个大概的</w:t>
            </w:r>
            <w:r w:rsidR="0012266C">
              <w:rPr>
                <w:rFonts w:ascii="微软雅黑" w:eastAsia="微软雅黑" w:hAnsi="微软雅黑" w:cs="微软雅黑" w:hint="eastAsia"/>
                <w:sz w:val="32"/>
                <w:szCs w:val="32"/>
              </w:rPr>
              <w:t>计划</w:t>
            </w:r>
          </w:p>
          <w:p w14:paraId="4C2EF31D" w14:textId="77777777" w:rsidR="00E750E3" w:rsidRDefault="00E750E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E750E3" w14:paraId="06D9FCC7" w14:textId="77777777">
        <w:tc>
          <w:tcPr>
            <w:tcW w:w="8856" w:type="dxa"/>
            <w:shd w:val="clear" w:color="auto" w:fill="BDD6EE"/>
          </w:tcPr>
          <w:p w14:paraId="4371FBE9" w14:textId="77777777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会议结果</w:t>
            </w:r>
          </w:p>
        </w:tc>
      </w:tr>
      <w:tr w:rsidR="00E750E3" w14:paraId="50558123" w14:textId="77777777">
        <w:trPr>
          <w:trHeight w:val="2967"/>
        </w:trPr>
        <w:tc>
          <w:tcPr>
            <w:tcW w:w="8856" w:type="dxa"/>
          </w:tcPr>
          <w:p w14:paraId="73C31DAE" w14:textId="77777777" w:rsidR="00E750E3" w:rsidRDefault="00291CFC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对各组员的绩效进行了评定。</w:t>
            </w:r>
          </w:p>
          <w:p w14:paraId="1F568FAE" w14:textId="77777777" w:rsidR="00E750E3" w:rsidRDefault="00291CFC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对下阶段的任务进行了分工。</w:t>
            </w:r>
          </w:p>
          <w:p w14:paraId="56D2B63D" w14:textId="77777777" w:rsidR="00E750E3" w:rsidRDefault="00291CFC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对本周的工作进行了评定与检讨。</w:t>
            </w:r>
          </w:p>
          <w:p w14:paraId="6CA62C8E" w14:textId="77777777" w:rsidR="00E750E3" w:rsidRDefault="00291CFC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对本周工作的不足提出了意见和方案。</w:t>
            </w:r>
          </w:p>
          <w:p w14:paraId="3E084117" w14:textId="1E5DA36E" w:rsidR="00E750E3" w:rsidRDefault="00291CFC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对网站前后端的</w:t>
            </w:r>
            <w:r w:rsidR="00674D83">
              <w:rPr>
                <w:rFonts w:ascii="微软雅黑" w:eastAsia="微软雅黑" w:hAnsi="微软雅黑" w:cs="微软雅黑" w:hint="eastAsia"/>
                <w:sz w:val="32"/>
                <w:szCs w:val="32"/>
              </w:rPr>
              <w:t>一些不足做了一些讨论。</w:t>
            </w:r>
          </w:p>
          <w:p w14:paraId="5DB5F2C9" w14:textId="77777777" w:rsidR="00E750E3" w:rsidRDefault="00E750E3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  <w:p w14:paraId="282FE449" w14:textId="77777777" w:rsidR="00E750E3" w:rsidRDefault="00E750E3"/>
        </w:tc>
      </w:tr>
      <w:tr w:rsidR="00E750E3" w14:paraId="12567DC1" w14:textId="77777777">
        <w:tc>
          <w:tcPr>
            <w:tcW w:w="8856" w:type="dxa"/>
            <w:shd w:val="clear" w:color="auto" w:fill="BDD6EE"/>
          </w:tcPr>
          <w:p w14:paraId="7B47F387" w14:textId="77777777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待办事项与计划</w:t>
            </w:r>
          </w:p>
        </w:tc>
      </w:tr>
      <w:tr w:rsidR="00E750E3" w14:paraId="0E5D2A0A" w14:textId="77777777">
        <w:trPr>
          <w:trHeight w:val="2830"/>
        </w:trPr>
        <w:tc>
          <w:tcPr>
            <w:tcW w:w="8856" w:type="dxa"/>
          </w:tcPr>
          <w:p w14:paraId="1B230465" w14:textId="77777777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下阶段任务分配如下</w:t>
            </w:r>
          </w:p>
          <w:p w14:paraId="296C61C5" w14:textId="5153CD60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汪芷汀：项目管理，项目计划更新方案制定，前端</w:t>
            </w:r>
            <w:r w:rsidR="007F5108">
              <w:rPr>
                <w:rFonts w:ascii="微软雅黑" w:eastAsia="微软雅黑" w:hAnsi="微软雅黑" w:cs="微软雅黑" w:hint="eastAsia"/>
                <w:sz w:val="32"/>
                <w:szCs w:val="32"/>
              </w:rPr>
              <w:t>完善</w:t>
            </w:r>
            <w:r w:rsidR="00184BE2">
              <w:rPr>
                <w:rFonts w:ascii="微软雅黑" w:eastAsia="微软雅黑" w:hAnsi="微软雅黑" w:cs="微软雅黑" w:hint="eastAsia"/>
                <w:sz w:val="32"/>
                <w:szCs w:val="32"/>
              </w:rPr>
              <w:t>与后端借还模块</w:t>
            </w:r>
          </w:p>
          <w:p w14:paraId="3DEF9C8E" w14:textId="79ED6125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陈逸浩：文档补充与完善、后端</w:t>
            </w:r>
            <w:r w:rsidR="007F5108">
              <w:rPr>
                <w:rFonts w:ascii="微软雅黑" w:eastAsia="微软雅黑" w:hAnsi="微软雅黑" w:cs="微软雅黑" w:hint="eastAsia"/>
                <w:sz w:val="32"/>
                <w:szCs w:val="32"/>
              </w:rPr>
              <w:t>借还模块</w:t>
            </w:r>
          </w:p>
          <w:p w14:paraId="2C55D332" w14:textId="489D5838" w:rsidR="00E750E3" w:rsidRDefault="00291CF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黄雨昊：测试计划完善、会议纪要和后端</w:t>
            </w:r>
            <w:r w:rsidR="00184BE2">
              <w:rPr>
                <w:rFonts w:ascii="微软雅黑" w:eastAsia="微软雅黑" w:hAnsi="微软雅黑" w:cs="微软雅黑" w:hint="eastAsia"/>
                <w:sz w:val="32"/>
                <w:szCs w:val="32"/>
              </w:rPr>
              <w:t>信用点模块、项目部署</w:t>
            </w:r>
          </w:p>
          <w:p w14:paraId="7393F64F" w14:textId="77777777" w:rsidR="00E750E3" w:rsidRDefault="00E750E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</w:tbl>
    <w:p w14:paraId="2722867E" w14:textId="77777777" w:rsidR="00291CFC" w:rsidRDefault="00291CF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291CF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234C" w14:textId="77777777" w:rsidR="00192B44" w:rsidRDefault="00192B44" w:rsidP="00354E65">
      <w:r>
        <w:separator/>
      </w:r>
    </w:p>
  </w:endnote>
  <w:endnote w:type="continuationSeparator" w:id="0">
    <w:p w14:paraId="7E0380A6" w14:textId="77777777" w:rsidR="00192B44" w:rsidRDefault="00192B44" w:rsidP="0035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25F86" w14:textId="77777777" w:rsidR="00192B44" w:rsidRDefault="00192B44" w:rsidP="00354E65">
      <w:r>
        <w:separator/>
      </w:r>
    </w:p>
  </w:footnote>
  <w:footnote w:type="continuationSeparator" w:id="0">
    <w:p w14:paraId="7B99AD1E" w14:textId="77777777" w:rsidR="00192B44" w:rsidRDefault="00192B44" w:rsidP="00354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AC11C0"/>
    <w:multiLevelType w:val="singleLevel"/>
    <w:tmpl w:val="BCAC11C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37591ED6"/>
    <w:multiLevelType w:val="multilevel"/>
    <w:tmpl w:val="37591ED6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41C03"/>
    <w:multiLevelType w:val="multilevel"/>
    <w:tmpl w:val="69E41C03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202842"/>
    <w:multiLevelType w:val="multilevel"/>
    <w:tmpl w:val="6D202842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9E42E10"/>
    <w:rsid w:val="0005327D"/>
    <w:rsid w:val="00084BA4"/>
    <w:rsid w:val="0012266C"/>
    <w:rsid w:val="00160AD1"/>
    <w:rsid w:val="00184BE2"/>
    <w:rsid w:val="00192B44"/>
    <w:rsid w:val="00223C24"/>
    <w:rsid w:val="00241B80"/>
    <w:rsid w:val="00291CFC"/>
    <w:rsid w:val="003221AA"/>
    <w:rsid w:val="00354E65"/>
    <w:rsid w:val="00415F9B"/>
    <w:rsid w:val="005F2BF7"/>
    <w:rsid w:val="00622B0F"/>
    <w:rsid w:val="00674D83"/>
    <w:rsid w:val="006D660E"/>
    <w:rsid w:val="007F5108"/>
    <w:rsid w:val="00806297"/>
    <w:rsid w:val="00863E4A"/>
    <w:rsid w:val="008B733B"/>
    <w:rsid w:val="008E3D3B"/>
    <w:rsid w:val="00904ACF"/>
    <w:rsid w:val="00AB107C"/>
    <w:rsid w:val="00AF5143"/>
    <w:rsid w:val="00C13CA7"/>
    <w:rsid w:val="00C26259"/>
    <w:rsid w:val="00C33147"/>
    <w:rsid w:val="00CE7F1A"/>
    <w:rsid w:val="00E750E3"/>
    <w:rsid w:val="00E84C93"/>
    <w:rsid w:val="00F81021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0FE4DC1"/>
    <w:rsid w:val="2C1B3595"/>
    <w:rsid w:val="31515433"/>
    <w:rsid w:val="34E746F6"/>
    <w:rsid w:val="35915F2F"/>
    <w:rsid w:val="39E42E10"/>
    <w:rsid w:val="3A9E4684"/>
    <w:rsid w:val="3D7E6152"/>
    <w:rsid w:val="3DEB22B8"/>
    <w:rsid w:val="43A02959"/>
    <w:rsid w:val="47612B34"/>
    <w:rsid w:val="482B6A1C"/>
    <w:rsid w:val="5B5D7092"/>
    <w:rsid w:val="740A4BB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41443"/>
  <w15:chartTrackingRefBased/>
  <w15:docId w15:val="{5D54DD97-A2E0-4C9C-B768-548829A2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character" w:customStyle="1" w:styleId="a4">
    <w:name w:val="正文文本 字符"/>
    <w:link w:val="a3"/>
    <w:qFormat/>
    <w:rPr>
      <w:rFonts w:ascii="Arial" w:hAnsi="Arial" w:cs="Arial" w:hint="default"/>
      <w:szCs w:val="24"/>
      <w:lang w:eastAsia="zh-CN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qFormat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qFormat/>
    <w:rPr>
      <w:rFonts w:ascii="Calibri" w:eastAsia="宋体" w:hAnsi="Calibri" w:cs="Times New Roman"/>
      <w:kern w:val="2"/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Pr>
      <w:color w:val="0000FF"/>
      <w:u w:val="single"/>
    </w:rPr>
  </w:style>
  <w:style w:type="paragraph" w:customStyle="1" w:styleId="Normal0">
    <w:name w:val="Normal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814917c-8d03-4534-8085-bf4ff37c9e56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TotalTime>268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风格浩</dc:creator>
  <cp:keywords/>
  <cp:lastModifiedBy>ms202</cp:lastModifiedBy>
  <cp:revision>9</cp:revision>
  <dcterms:created xsi:type="dcterms:W3CDTF">2021-12-13T09:53:00Z</dcterms:created>
  <dcterms:modified xsi:type="dcterms:W3CDTF">2021-12-17T03:42:00Z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KSOTemplateUUID">
    <vt:lpwstr>v1.0_mb_CmzG5DHtRBgELMnayRxeOg==</vt:lpwstr>
  </property>
  <property fmtid="{D5CDD505-2E9C-101B-9397-08002B2CF9AE}" pid="4" name="ICV">
    <vt:lpwstr>7D5F3B6BF83D44468AFAB67FFBB0F9B2</vt:lpwstr>
  </property>
</Properties>
</file>