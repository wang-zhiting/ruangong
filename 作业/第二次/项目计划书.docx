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8DAE" w14:textId="77777777" w:rsidR="00840A41" w:rsidRDefault="00471F9D">
      <w:pPr>
        <w:spacing w:beforeLines="300" w:before="936" w:afterLines="300" w:after="936" w:line="240" w:lineRule="auto"/>
        <w:ind w:firstLineChars="0" w:firstLine="0"/>
        <w:jc w:val="center"/>
        <w:rPr>
          <w:b/>
          <w:bCs/>
          <w:sz w:val="40"/>
          <w:lang w:eastAsia="zh-CN"/>
        </w:rPr>
      </w:pPr>
      <w:r>
        <w:rPr>
          <w:b/>
          <w:bCs/>
          <w:sz w:val="40"/>
          <w:lang w:eastAsia="zh-CN"/>
        </w:rPr>
        <w:t>项目</w:t>
      </w:r>
      <w:r>
        <w:rPr>
          <w:rFonts w:hint="eastAsia"/>
          <w:b/>
          <w:bCs/>
          <w:sz w:val="40"/>
          <w:lang w:eastAsia="zh-CN"/>
        </w:rPr>
        <w:t>计划书</w:t>
      </w:r>
    </w:p>
    <w:p w14:paraId="64B9224D" w14:textId="77777777" w:rsidR="00840A41" w:rsidRDefault="00471F9D">
      <w:pPr>
        <w:pStyle w:val="1"/>
        <w:spacing w:before="624" w:after="312"/>
        <w:rPr>
          <w:lang w:eastAsia="zh-CN"/>
        </w:rPr>
      </w:pPr>
      <w:r>
        <w:rPr>
          <w:lang w:eastAsia="zh-CN"/>
        </w:rPr>
        <w:t>项目内容</w:t>
      </w:r>
    </w:p>
    <w:p w14:paraId="2D65D8DD" w14:textId="77777777" w:rsidR="00840A41" w:rsidRDefault="00471F9D">
      <w:pPr>
        <w:pStyle w:val="2"/>
        <w:spacing w:before="312" w:after="156"/>
        <w:ind w:firstLine="560"/>
        <w:rPr>
          <w:lang w:eastAsia="zh-CN"/>
        </w:rPr>
      </w:pPr>
      <w:r>
        <w:rPr>
          <w:lang w:eastAsia="zh-CN"/>
        </w:rPr>
        <w:t>立项依据</w:t>
      </w:r>
      <w:r>
        <w:rPr>
          <w:rFonts w:hint="eastAsia"/>
          <w:lang w:eastAsia="zh-CN"/>
        </w:rPr>
        <w:t>、</w:t>
      </w:r>
      <w:r>
        <w:rPr>
          <w:lang w:eastAsia="zh-CN"/>
        </w:rPr>
        <w:t>意义</w:t>
      </w:r>
      <w:r>
        <w:rPr>
          <w:rFonts w:hint="eastAsia"/>
          <w:lang w:eastAsia="zh-CN"/>
        </w:rPr>
        <w:t>、</w:t>
      </w:r>
      <w:r>
        <w:rPr>
          <w:lang w:eastAsia="zh-CN"/>
        </w:rPr>
        <w:t>内容及目标</w:t>
      </w:r>
    </w:p>
    <w:p w14:paraId="373D578C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当下大学生学习的内容愈渐深入，所学内容愈渐宽广，所持有的书也更多。也正是这个原因，其所拥有的书也更多。然而，这些书中的很多，在一段时间后，就成了食之无味，弃之可惜的鸡肋。虽说其中一部分可以作为二手书出售，但是，快递费等诸多因素，书主怎么看怎么觉得亏。而且，随着学习的继续，有些书还是得买。</w:t>
      </w:r>
    </w:p>
    <w:p w14:paraId="475477B7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为缓解学生中书籍的浪费，盘活手中的书，我们基于图书管理系统和诸多图书馆网站，以把每个同学寝室看作图书馆的一部分的理念，设计了这样一个“图书互借网站”，意图帮助同学实现图书资源的互补。</w:t>
      </w:r>
    </w:p>
    <w:p w14:paraId="0E8189DD" w14:textId="77777777" w:rsidR="00840A41" w:rsidRDefault="00471F9D">
      <w:pPr>
        <w:pStyle w:val="2"/>
        <w:spacing w:before="312" w:after="156"/>
        <w:ind w:firstLine="560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eastAsia="zh-CN"/>
        </w:rPr>
        <w:t>可</w:t>
      </w:r>
      <w:r>
        <w:rPr>
          <w:lang w:eastAsia="zh-CN"/>
        </w:rPr>
        <w:t>行性分析</w:t>
      </w:r>
    </w:p>
    <w:p w14:paraId="1A92A9B8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我们目前的面向对象</w:t>
      </w:r>
      <w:proofErr w:type="gramStart"/>
      <w:r>
        <w:rPr>
          <w:rFonts w:hint="eastAsia"/>
          <w:lang w:eastAsia="zh-CN"/>
        </w:rPr>
        <w:t>预期</w:t>
      </w:r>
      <w:r>
        <w:rPr>
          <w:rFonts w:hint="eastAsia"/>
          <w:lang w:eastAsia="zh-CN"/>
        </w:rPr>
        <w:t>使浙大城市</w:t>
      </w:r>
      <w:proofErr w:type="gramEnd"/>
      <w:r>
        <w:rPr>
          <w:rFonts w:hint="eastAsia"/>
          <w:lang w:eastAsia="zh-CN"/>
        </w:rPr>
        <w:t>学院的所有在校学生。</w:t>
      </w:r>
    </w:p>
    <w:p w14:paraId="0785C7CC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就目前的调查而言，许多同学有上述烦恼，有表达出此方向的意愿，故我们认为此项目计划具有可行性。</w:t>
      </w:r>
    </w:p>
    <w:p w14:paraId="324E8951" w14:textId="77777777" w:rsidR="00840A41" w:rsidRDefault="00471F9D">
      <w:pPr>
        <w:pStyle w:val="2"/>
        <w:spacing w:before="312" w:after="156"/>
        <w:ind w:firstLine="560"/>
        <w:rPr>
          <w:lang w:eastAsia="zh-CN"/>
        </w:rPr>
      </w:pPr>
      <w:r>
        <w:rPr>
          <w:lang w:eastAsia="zh-CN"/>
        </w:rPr>
        <w:t>项目方案</w:t>
      </w:r>
    </w:p>
    <w:p w14:paraId="09F6C8B6" w14:textId="77777777" w:rsidR="00840A41" w:rsidRDefault="00471F9D">
      <w:pPr>
        <w:rPr>
          <w:lang w:eastAsia="zh-CN"/>
        </w:rPr>
      </w:pPr>
      <w:r>
        <w:rPr>
          <w:lang w:eastAsia="zh-CN"/>
        </w:rPr>
        <w:t>介绍一下完成项目所将采取的方法或方案。</w:t>
      </w:r>
      <w:r>
        <w:rPr>
          <w:noProof/>
          <w:lang w:eastAsia="zh-CN"/>
        </w:rPr>
        <w:lastRenderedPageBreak/>
        <w:drawing>
          <wp:inline distT="0" distB="0" distL="114300" distR="114300" wp14:anchorId="38C35BD5" wp14:editId="39A6DC89">
            <wp:extent cx="5273675" cy="2456180"/>
            <wp:effectExtent l="0" t="0" r="3175" b="1270"/>
            <wp:docPr id="2" name="图片 2" descr="lQLPDhq3VlI46SbNAuXNBjewWvLbThZZMQvgCbFQO7yy3g_1591_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q3VlI46SbNAuXNBjewWvLbThZZMQvgCbFQO7yy3g_1591_7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140" w14:textId="77777777" w:rsidR="00840A41" w:rsidRDefault="00471F9D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 wp14:anchorId="51674BA9" wp14:editId="02CE6EB6">
            <wp:extent cx="5260975" cy="1522095"/>
            <wp:effectExtent l="0" t="0" r="15875" b="1905"/>
            <wp:docPr id="4" name="图片 4" descr="lQLPDhq3WUcziJvNAgzNBxOw_upZ9OVjhFg3LZ7iKGZt8g_1811_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QLPDhq3WUcziJvNAgzNBxOw_upZ9OVjhFg3LZ7iKGZt8g_1811_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DADD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我们计划以数据库和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为基础构建，同时以邮箱来进行网站与用户之间的通知。</w:t>
      </w:r>
    </w:p>
    <w:p w14:paraId="3973185E" w14:textId="77777777" w:rsidR="00840A41" w:rsidRDefault="00471F9D">
      <w:pPr>
        <w:pStyle w:val="1"/>
        <w:spacing w:before="624" w:after="312"/>
        <w:rPr>
          <w:lang w:eastAsia="zh-CN"/>
        </w:rPr>
      </w:pPr>
      <w:r>
        <w:rPr>
          <w:lang w:eastAsia="zh-CN"/>
        </w:rPr>
        <w:t>项目团队</w:t>
      </w:r>
    </w:p>
    <w:p w14:paraId="0F7A9DF3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汪芷汀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组长</w:t>
      </w:r>
      <w:r>
        <w:rPr>
          <w:rFonts w:hint="eastAsia"/>
          <w:lang w:eastAsia="zh-CN"/>
        </w:rPr>
        <w:t xml:space="preserve"> </w:t>
      </w:r>
    </w:p>
    <w:p w14:paraId="6E0A37E9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黄雨昊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组员</w:t>
      </w:r>
      <w:r>
        <w:rPr>
          <w:rFonts w:hint="eastAsia"/>
          <w:lang w:eastAsia="zh-CN"/>
        </w:rPr>
        <w:t xml:space="preserve"> </w:t>
      </w:r>
    </w:p>
    <w:p w14:paraId="190FCE2C" w14:textId="77777777" w:rsidR="00840A41" w:rsidRDefault="00471F9D">
      <w:pPr>
        <w:rPr>
          <w:lang w:eastAsia="zh-CN"/>
        </w:rPr>
      </w:pPr>
      <w:r>
        <w:rPr>
          <w:rFonts w:hint="eastAsia"/>
          <w:lang w:eastAsia="zh-CN"/>
        </w:rPr>
        <w:t>陈逸</w:t>
      </w:r>
      <w:proofErr w:type="gramStart"/>
      <w:r>
        <w:rPr>
          <w:rFonts w:hint="eastAsia"/>
          <w:lang w:eastAsia="zh-CN"/>
        </w:rPr>
        <w:t>浩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组员</w:t>
      </w:r>
      <w:r>
        <w:rPr>
          <w:rFonts w:hint="eastAsia"/>
          <w:lang w:eastAsia="zh-CN"/>
        </w:rPr>
        <w:t xml:space="preserve"> </w:t>
      </w:r>
    </w:p>
    <w:p w14:paraId="0E653073" w14:textId="77777777" w:rsidR="00840A41" w:rsidRDefault="00471F9D">
      <w:pPr>
        <w:pStyle w:val="1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进度规划</w:t>
      </w:r>
    </w:p>
    <w:p w14:paraId="5B0063AC" w14:textId="77777777" w:rsidR="00840A41" w:rsidRDefault="00471F9D">
      <w:pPr>
        <w:rPr>
          <w:lang w:eastAsia="zh-CN"/>
        </w:rPr>
      </w:pPr>
      <w:r>
        <w:rPr>
          <w:lang w:eastAsia="zh-CN"/>
        </w:rPr>
        <w:t>将项目拆解为若干里程碑事件，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制定</w:t>
      </w:r>
      <w:r>
        <w:rPr>
          <w:rFonts w:hint="eastAsia"/>
          <w:lang w:eastAsia="zh-CN"/>
        </w:rPr>
        <w:t>相</w:t>
      </w:r>
      <w:r>
        <w:rPr>
          <w:lang w:eastAsia="zh-CN"/>
        </w:rPr>
        <w:t>应</w:t>
      </w:r>
      <w:r>
        <w:rPr>
          <w:rFonts w:hint="eastAsia"/>
          <w:lang w:eastAsia="zh-CN"/>
        </w:rPr>
        <w:t>的</w:t>
      </w:r>
      <w:r>
        <w:rPr>
          <w:lang w:eastAsia="zh-CN"/>
        </w:rPr>
        <w:t>时间节点。</w:t>
      </w:r>
    </w:p>
    <w:p w14:paraId="38FCAAA8" w14:textId="77777777" w:rsidR="00840A41" w:rsidRDefault="00471F9D">
      <w:pPr>
        <w:pStyle w:val="1"/>
        <w:spacing w:before="624" w:after="312"/>
        <w:rPr>
          <w:lang w:eastAsia="zh-CN"/>
        </w:rPr>
      </w:pPr>
      <w:r>
        <w:rPr>
          <w:rFonts w:hint="eastAsia"/>
          <w:lang w:eastAsia="zh-CN"/>
        </w:rPr>
        <w:lastRenderedPageBreak/>
        <w:t>项目</w:t>
      </w:r>
      <w:r>
        <w:rPr>
          <w:lang w:eastAsia="zh-CN"/>
        </w:rPr>
        <w:t>预算</w:t>
      </w:r>
    </w:p>
    <w:p w14:paraId="502BBB75" w14:textId="6B92594D" w:rsidR="00840A41" w:rsidRDefault="00471F9D">
      <w:pPr>
        <w:spacing w:line="24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150</w:t>
      </w:r>
      <w:r>
        <w:rPr>
          <w:rFonts w:hint="eastAsia"/>
          <w:lang w:eastAsia="zh-CN"/>
        </w:rPr>
        <w:t>以内。服务器的使用以及自己的二手书作为启动。</w:t>
      </w:r>
    </w:p>
    <w:p w14:paraId="6878D62E" w14:textId="7EBDA29C" w:rsidR="00111AD9" w:rsidRDefault="00111AD9">
      <w:pPr>
        <w:spacing w:line="240" w:lineRule="auto"/>
        <w:ind w:firstLineChars="0" w:firstLine="0"/>
        <w:rPr>
          <w:lang w:eastAsia="zh-CN"/>
        </w:rPr>
      </w:pPr>
    </w:p>
    <w:p w14:paraId="009B346C" w14:textId="6F8A60CF" w:rsidR="00111AD9" w:rsidRDefault="00111AD9" w:rsidP="00111AD9">
      <w:pPr>
        <w:pStyle w:val="1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项目阶段性计划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1AD9" w14:paraId="4785F8C0" w14:textId="77777777" w:rsidTr="00111AD9">
        <w:tc>
          <w:tcPr>
            <w:tcW w:w="2130" w:type="dxa"/>
          </w:tcPr>
          <w:p w14:paraId="6C61FE36" w14:textId="4F057526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</w:p>
        </w:tc>
        <w:tc>
          <w:tcPr>
            <w:tcW w:w="2130" w:type="dxa"/>
          </w:tcPr>
          <w:p w14:paraId="0662573B" w14:textId="0F9B22B4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完成时间</w:t>
            </w:r>
          </w:p>
        </w:tc>
        <w:tc>
          <w:tcPr>
            <w:tcW w:w="2131" w:type="dxa"/>
          </w:tcPr>
          <w:p w14:paraId="05B91E6C" w14:textId="4D8F0345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资源</w:t>
            </w:r>
          </w:p>
        </w:tc>
        <w:tc>
          <w:tcPr>
            <w:tcW w:w="2131" w:type="dxa"/>
          </w:tcPr>
          <w:p w14:paraId="29D0BA40" w14:textId="027D4A88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11AD9" w14:paraId="567A0E19" w14:textId="77777777" w:rsidTr="00111AD9">
        <w:tc>
          <w:tcPr>
            <w:tcW w:w="2130" w:type="dxa"/>
          </w:tcPr>
          <w:p w14:paraId="79A4ACDF" w14:textId="0A00C436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需求开发</w:t>
            </w:r>
          </w:p>
        </w:tc>
        <w:tc>
          <w:tcPr>
            <w:tcW w:w="2130" w:type="dxa"/>
          </w:tcPr>
          <w:p w14:paraId="3D88E005" w14:textId="756F8683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待定</w:t>
            </w:r>
          </w:p>
        </w:tc>
        <w:tc>
          <w:tcPr>
            <w:tcW w:w="2131" w:type="dxa"/>
          </w:tcPr>
          <w:p w14:paraId="47070724" w14:textId="441A466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开发人员参与</w:t>
            </w:r>
          </w:p>
        </w:tc>
        <w:tc>
          <w:tcPr>
            <w:tcW w:w="2131" w:type="dxa"/>
          </w:tcPr>
          <w:p w14:paraId="73A9DC6C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111AD9" w14:paraId="5E33EDDD" w14:textId="77777777" w:rsidTr="00111AD9">
        <w:tc>
          <w:tcPr>
            <w:tcW w:w="2130" w:type="dxa"/>
          </w:tcPr>
          <w:p w14:paraId="237BC075" w14:textId="2CFA4551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模块设计</w:t>
            </w:r>
          </w:p>
        </w:tc>
        <w:tc>
          <w:tcPr>
            <w:tcW w:w="2130" w:type="dxa"/>
          </w:tcPr>
          <w:p w14:paraId="5D930724" w14:textId="42274E14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待定</w:t>
            </w:r>
          </w:p>
        </w:tc>
        <w:tc>
          <w:tcPr>
            <w:tcW w:w="2131" w:type="dxa"/>
          </w:tcPr>
          <w:p w14:paraId="6C85EA95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2131" w:type="dxa"/>
          </w:tcPr>
          <w:p w14:paraId="688555A8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111AD9" w14:paraId="0A384AF9" w14:textId="77777777" w:rsidTr="00111AD9">
        <w:tc>
          <w:tcPr>
            <w:tcW w:w="2130" w:type="dxa"/>
          </w:tcPr>
          <w:p w14:paraId="09391D57" w14:textId="385E018F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项目实施</w:t>
            </w:r>
          </w:p>
        </w:tc>
        <w:tc>
          <w:tcPr>
            <w:tcW w:w="2130" w:type="dxa"/>
          </w:tcPr>
          <w:p w14:paraId="6F275537" w14:textId="78EB2B94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待定</w:t>
            </w:r>
          </w:p>
        </w:tc>
        <w:tc>
          <w:tcPr>
            <w:tcW w:w="2131" w:type="dxa"/>
          </w:tcPr>
          <w:p w14:paraId="52FD0B2D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2131" w:type="dxa"/>
          </w:tcPr>
          <w:p w14:paraId="50A2A246" w14:textId="798EC6DA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需细化</w:t>
            </w:r>
          </w:p>
        </w:tc>
      </w:tr>
      <w:tr w:rsidR="00111AD9" w14:paraId="1A79E2CC" w14:textId="77777777" w:rsidTr="00111AD9">
        <w:tc>
          <w:tcPr>
            <w:tcW w:w="2130" w:type="dxa"/>
          </w:tcPr>
          <w:p w14:paraId="2CA0E962" w14:textId="36D88B9A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</w:t>
            </w:r>
          </w:p>
        </w:tc>
        <w:tc>
          <w:tcPr>
            <w:tcW w:w="2130" w:type="dxa"/>
          </w:tcPr>
          <w:p w14:paraId="34260D8C" w14:textId="70F3D68E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待定</w:t>
            </w:r>
          </w:p>
        </w:tc>
        <w:tc>
          <w:tcPr>
            <w:tcW w:w="2131" w:type="dxa"/>
          </w:tcPr>
          <w:p w14:paraId="32E28F7F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2131" w:type="dxa"/>
          </w:tcPr>
          <w:p w14:paraId="38A7DA99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</w:tr>
      <w:tr w:rsidR="00111AD9" w14:paraId="7E38403E" w14:textId="77777777" w:rsidTr="00111AD9">
        <w:tc>
          <w:tcPr>
            <w:tcW w:w="2130" w:type="dxa"/>
          </w:tcPr>
          <w:p w14:paraId="50FE5CF6" w14:textId="2C7061FF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</w:t>
            </w:r>
          </w:p>
        </w:tc>
        <w:tc>
          <w:tcPr>
            <w:tcW w:w="2130" w:type="dxa"/>
          </w:tcPr>
          <w:p w14:paraId="494133B1" w14:textId="557B0749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待定</w:t>
            </w:r>
          </w:p>
        </w:tc>
        <w:tc>
          <w:tcPr>
            <w:tcW w:w="2131" w:type="dxa"/>
          </w:tcPr>
          <w:p w14:paraId="6568DD79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2131" w:type="dxa"/>
          </w:tcPr>
          <w:p w14:paraId="03055270" w14:textId="77777777" w:rsidR="00111AD9" w:rsidRDefault="00111AD9" w:rsidP="00111AD9">
            <w:pPr>
              <w:ind w:firstLineChars="0" w:firstLine="0"/>
              <w:rPr>
                <w:rFonts w:hint="eastAsia"/>
                <w:lang w:eastAsia="zh-CN"/>
              </w:rPr>
            </w:pPr>
          </w:p>
        </w:tc>
      </w:tr>
    </w:tbl>
    <w:p w14:paraId="2AB0C51C" w14:textId="77777777" w:rsidR="00111AD9" w:rsidRPr="00111AD9" w:rsidRDefault="00111AD9" w:rsidP="00111AD9">
      <w:pPr>
        <w:ind w:firstLineChars="0" w:firstLine="0"/>
        <w:rPr>
          <w:rFonts w:hint="eastAsia"/>
          <w:lang w:eastAsia="zh-CN"/>
        </w:rPr>
      </w:pPr>
    </w:p>
    <w:p w14:paraId="4C143D32" w14:textId="66C62382" w:rsidR="00111AD9" w:rsidRDefault="00111AD9">
      <w:pPr>
        <w:spacing w:line="240" w:lineRule="auto"/>
        <w:ind w:firstLineChars="0" w:firstLine="0"/>
        <w:rPr>
          <w:lang w:eastAsia="zh-CN"/>
        </w:rPr>
      </w:pPr>
    </w:p>
    <w:p w14:paraId="5A5308A5" w14:textId="2D3B5F4D" w:rsidR="00111AD9" w:rsidRDefault="00111AD9" w:rsidP="00111AD9">
      <w:pPr>
        <w:pStyle w:val="1"/>
        <w:spacing w:before="624" w:after="312"/>
        <w:rPr>
          <w:lang w:eastAsia="zh-CN"/>
        </w:rPr>
      </w:pPr>
      <w:r>
        <w:rPr>
          <w:rFonts w:hint="eastAsia"/>
          <w:lang w:eastAsia="zh-CN"/>
        </w:rPr>
        <w:t>小组分工</w:t>
      </w:r>
    </w:p>
    <w:p w14:paraId="27C4EB3D" w14:textId="77777777" w:rsidR="00111AD9" w:rsidRPr="00111AD9" w:rsidRDefault="00111AD9" w:rsidP="00111AD9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组长：汪芷汀：</w:t>
      </w:r>
      <w:r>
        <w:rPr>
          <w:rFonts w:hint="eastAsia"/>
          <w:lang w:eastAsia="zh-CN"/>
        </w:rPr>
        <w:t>系统框架设计</w:t>
      </w:r>
    </w:p>
    <w:p w14:paraId="5A4D1608" w14:textId="5ABB598B" w:rsidR="00111AD9" w:rsidRDefault="00111AD9">
      <w:pPr>
        <w:spacing w:line="240" w:lineRule="auto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组员：</w:t>
      </w:r>
      <w:r w:rsidRPr="00111AD9">
        <w:rPr>
          <w:rFonts w:hint="eastAsia"/>
          <w:lang w:eastAsia="zh-CN"/>
        </w:rPr>
        <w:t>陈逸</w:t>
      </w:r>
      <w:proofErr w:type="gramStart"/>
      <w:r w:rsidRPr="00111AD9">
        <w:rPr>
          <w:rFonts w:hint="eastAsia"/>
          <w:lang w:eastAsia="zh-CN"/>
        </w:rPr>
        <w:t>浩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数据库设计</w:t>
      </w:r>
    </w:p>
    <w:p w14:paraId="60670CA0" w14:textId="7464985A" w:rsidR="00111AD9" w:rsidRDefault="00111AD9">
      <w:pPr>
        <w:spacing w:line="240" w:lineRule="auto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组员：</w:t>
      </w:r>
      <w:r w:rsidRPr="00111AD9">
        <w:rPr>
          <w:rFonts w:hint="eastAsia"/>
          <w:lang w:eastAsia="zh-CN"/>
        </w:rPr>
        <w:t>黄雨昊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网页设计与前端开发</w:t>
      </w:r>
    </w:p>
    <w:sectPr w:rsidR="00111A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AFB2" w14:textId="77777777" w:rsidR="00471F9D" w:rsidRDefault="00471F9D">
      <w:pPr>
        <w:spacing w:line="240" w:lineRule="auto"/>
      </w:pPr>
      <w:r>
        <w:separator/>
      </w:r>
    </w:p>
  </w:endnote>
  <w:endnote w:type="continuationSeparator" w:id="0">
    <w:p w14:paraId="712FD0A2" w14:textId="77777777" w:rsidR="00471F9D" w:rsidRDefault="00471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53C7" w14:textId="77777777" w:rsidR="00840A41" w:rsidRDefault="00840A4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E922" w14:textId="77777777" w:rsidR="00840A41" w:rsidRDefault="00840A4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54C7" w14:textId="77777777" w:rsidR="00840A41" w:rsidRDefault="00840A4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AF4E" w14:textId="77777777" w:rsidR="00471F9D" w:rsidRDefault="00471F9D">
      <w:r>
        <w:separator/>
      </w:r>
    </w:p>
  </w:footnote>
  <w:footnote w:type="continuationSeparator" w:id="0">
    <w:p w14:paraId="177619F2" w14:textId="77777777" w:rsidR="00471F9D" w:rsidRDefault="004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02F8" w14:textId="77777777" w:rsidR="00840A41" w:rsidRDefault="00840A4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52F2" w14:textId="77777777" w:rsidR="00840A41" w:rsidRDefault="00840A4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07A2" w14:textId="77777777" w:rsidR="00840A41" w:rsidRDefault="00840A4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CBD98"/>
    <w:multiLevelType w:val="singleLevel"/>
    <w:tmpl w:val="488CBD98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FB99133"/>
    <w:multiLevelType w:val="singleLevel"/>
    <w:tmpl w:val="5FB99133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2E6C6A"/>
    <w:rsid w:val="00111AD9"/>
    <w:rsid w:val="00471F9D"/>
    <w:rsid w:val="00675CF1"/>
    <w:rsid w:val="00784372"/>
    <w:rsid w:val="00840A41"/>
    <w:rsid w:val="062E6C6A"/>
    <w:rsid w:val="16A73EE3"/>
    <w:rsid w:val="2FCD2DC9"/>
    <w:rsid w:val="43F861E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B5547"/>
  <w15:docId w15:val="{2D87BDC6-4CD2-4EB8-8592-8FF9D72E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200" w:before="200" w:afterLines="100" w:after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numId w:val="2"/>
      </w:numPr>
      <w:spacing w:beforeLines="100" w:before="100" w:afterLines="50" w:after="50" w:line="240" w:lineRule="auto"/>
      <w:jc w:val="left"/>
      <w:outlineLvl w:val="1"/>
    </w:pPr>
    <w:rPr>
      <w:rFonts w:ascii="Arial" w:eastAsia="宋体" w:hAnsi="Arial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  <w:lang w:eastAsia="en-US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  <w:lang w:eastAsia="en-US"/>
    </w:rPr>
  </w:style>
  <w:style w:type="table" w:styleId="a7">
    <w:name w:val="Table Grid"/>
    <w:basedOn w:val="a1"/>
    <w:rsid w:val="00111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ecfa299-920a-46af-b2fa-6e3556415c01\&#39033;&#30446;&#35745;&#21010;&#2007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项目计划书.docx</Template>
  <TotalTime>38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风格浩</dc:creator>
  <cp:lastModifiedBy>ms202</cp:lastModifiedBy>
  <cp:revision>4</cp:revision>
  <dcterms:created xsi:type="dcterms:W3CDTF">2021-09-26T11:05:00Z</dcterms:created>
  <dcterms:modified xsi:type="dcterms:W3CDTF">2021-09-26T13:34:00Z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v1.0_mb_zkvMZE2LrzfmNtBiRPPK6g==</vt:lpwstr>
  </property>
  <property fmtid="{D5CDD505-2E9C-101B-9397-08002B2CF9AE}" pid="4" name="ICV">
    <vt:lpwstr>3BAE580049A0417C86646514322F9386</vt:lpwstr>
  </property>
</Properties>
</file>