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iCs/>
          <w:sz w:val="52"/>
          <w:szCs w:val="52"/>
          <w:lang w:eastAsia="zh-CN"/>
        </w:rPr>
      </w:pPr>
      <w:r>
        <w:rPr>
          <w:rFonts w:hint="eastAsia" w:ascii="宋体" w:hAnsi="宋体"/>
          <w:b/>
          <w:iCs/>
          <w:sz w:val="52"/>
          <w:szCs w:val="52"/>
          <w:lang w:eastAsia="zh-CN"/>
        </w:rPr>
        <w:t>十二因缘图书互借馆</w:t>
      </w: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 w:ascii="宋体" w:hAnsi="宋体"/>
          <w:b/>
          <w:bCs/>
          <w:sz w:val="52"/>
          <w:szCs w:val="52"/>
          <w:lang w:eastAsia="zh-CN"/>
        </w:rPr>
        <w:t>会议纪要</w:t>
      </w:r>
    </w:p>
    <w:p>
      <w:pPr>
        <w:pStyle w:val="12"/>
        <w:widowControl w:val="0"/>
        <w:spacing w:after="120" w:line="360" w:lineRule="auto"/>
        <w:jc w:val="center"/>
      </w:pPr>
      <w:r>
        <w:drawing>
          <wp:inline distT="0" distB="0" distL="114300" distR="114300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>
      <w:pPr>
        <w:spacing w:line="360" w:lineRule="auto"/>
        <w:rPr>
          <w:rFonts w:hint="eastAsia" w:ascii="宋体" w:hAnsi="宋体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会议时间：2021年11月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18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会议地点：求真1-415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黄雨昊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检讨与会议内容概述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之前一周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工作的不足。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项目的很多细分领域还有很大改进空间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项目更新不及时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沟通效率不高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了解决问题的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每天完成一点点，保持完成项目的积极性和沟通的效率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对已完成的工作查漏补缺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将工作内容尽可能细分且提出具体要求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对组员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本周的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进行了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评价。综合每人评分取平均值，结果如下：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90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陈逸浩：8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6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黄雨昊：8</w:t>
            </w:r>
            <w:r>
              <w:rPr>
                <w:rFonts w:ascii="微软雅黑" w:hAnsi="微软雅黑" w:eastAsia="微软雅黑" w:cs="微软雅黑"/>
                <w:sz w:val="32"/>
                <w:szCs w:val="32"/>
              </w:rPr>
              <w:t>8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讨论了之后一周的工作内容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补充详细计划中未完成或缺少的内容。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完成用户手册。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重新修订甘特图、SRS和其他一些文档。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完善PDL。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准备下周课堂的翻转ppt。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分析、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评定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了上周的工作质量和内容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提出了新的管理方案和沟通方式。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对各组员上周工作进行评价。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对下阶段的任务进行了分工。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讨论了之前的各个文档中需要修订、增改的内容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PDL和翻转PPT的方向进行了讨论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。</w:t>
            </w:r>
          </w:p>
          <w:p>
            <w:pPr>
              <w:pStyle w:val="2"/>
              <w:tabs>
                <w:tab w:val="left" w:pos="312"/>
              </w:tabs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待办事项与计划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下阶段任务分配如下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汪芷汀：项目管理，项目计划更新方案制定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样板界面制作、撰写PDL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陈逸浩：详细设计文档补充与完善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撰写PDL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 xml:space="preserve"> 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完善用户手册、撰写PDL、会议记录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C11C0"/>
    <w:multiLevelType w:val="singleLevel"/>
    <w:tmpl w:val="BCAC11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67A080C"/>
    <w:multiLevelType w:val="singleLevel"/>
    <w:tmpl w:val="E67A080C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37591ED6"/>
    <w:multiLevelType w:val="multilevel"/>
    <w:tmpl w:val="37591ED6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41C03"/>
    <w:multiLevelType w:val="multilevel"/>
    <w:tmpl w:val="69E41C03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202842"/>
    <w:multiLevelType w:val="multilevel"/>
    <w:tmpl w:val="6D202842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42E10"/>
    <w:rsid w:val="00084BA4"/>
    <w:rsid w:val="00160AD1"/>
    <w:rsid w:val="00223C24"/>
    <w:rsid w:val="00241B80"/>
    <w:rsid w:val="00622B0F"/>
    <w:rsid w:val="006D660E"/>
    <w:rsid w:val="00806297"/>
    <w:rsid w:val="00863E4A"/>
    <w:rsid w:val="008B733B"/>
    <w:rsid w:val="008E3D3B"/>
    <w:rsid w:val="00904ACF"/>
    <w:rsid w:val="00AB107C"/>
    <w:rsid w:val="00C13CA7"/>
    <w:rsid w:val="00C26259"/>
    <w:rsid w:val="00C33147"/>
    <w:rsid w:val="00E84C93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0275928"/>
    <w:rsid w:val="20FE4DC1"/>
    <w:rsid w:val="2C1B3595"/>
    <w:rsid w:val="31515433"/>
    <w:rsid w:val="34E746F6"/>
    <w:rsid w:val="35915F2F"/>
    <w:rsid w:val="39E42E10"/>
    <w:rsid w:val="3A9E4684"/>
    <w:rsid w:val="3D7E6152"/>
    <w:rsid w:val="43A02959"/>
    <w:rsid w:val="47612B34"/>
    <w:rsid w:val="482B6A1C"/>
    <w:rsid w:val="5B5D7092"/>
    <w:rsid w:val="76160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正文文本 字符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脚 字符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眉 字符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2">
    <w:name w:val="Normal0"/>
    <w:uiPriority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3</Pages>
  <Words>73</Words>
  <Characters>422</Characters>
  <Lines>3</Lines>
  <Paragraphs>1</Paragraphs>
  <TotalTime>584</TotalTime>
  <ScaleCrop>false</ScaleCrop>
  <LinksUpToDate>false</LinksUpToDate>
  <CharactersWithSpaces>494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2021-10-19T10:51:00Z</dcterms:created>
  <dc:creator>风格浩</dc:creator>
  <cp:lastModifiedBy>MMMMM</cp:lastModifiedBy>
  <dcterms:modified xsi:type="dcterms:W3CDTF">2021-11-23T16:40:20Z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E125B86BA886446592C958A5F6A489BE</vt:lpwstr>
  </property>
</Properties>
</file>